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181FF7A4" w14:textId="77777777" w:rsidTr="7AB8AA62">
        <w:trPr>
          <w:trHeight w:val="4410"/>
        </w:trPr>
        <w:tc>
          <w:tcPr>
            <w:tcW w:w="3600" w:type="dxa"/>
            <w:vAlign w:val="bottom"/>
          </w:tcPr>
          <w:p w14:paraId="26313B1E" w14:textId="2657C4F8" w:rsidR="001B2ABD" w:rsidRPr="0059649E" w:rsidRDefault="00B44EE3" w:rsidP="00E95088">
            <w:pPr>
              <w:tabs>
                <w:tab w:val="left" w:pos="990"/>
              </w:tabs>
            </w:pPr>
            <w:r w:rsidRPr="00B44EE3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4ECCC443" wp14:editId="3F010CE0">
                  <wp:extent cx="2139950" cy="2010410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01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9B5C0D8" w14:textId="634C7CFC" w:rsidR="001B2ABD" w:rsidRPr="00A50EBD" w:rsidRDefault="001B2ABD" w:rsidP="00224674">
            <w:pPr>
              <w:tabs>
                <w:tab w:val="left" w:pos="990"/>
              </w:tabs>
              <w:rPr>
                <w:sz w:val="48"/>
                <w:szCs w:val="48"/>
              </w:rPr>
            </w:pPr>
          </w:p>
        </w:tc>
        <w:tc>
          <w:tcPr>
            <w:tcW w:w="6470" w:type="dxa"/>
            <w:vAlign w:val="bottom"/>
          </w:tcPr>
          <w:p w14:paraId="29B16964" w14:textId="6C451402" w:rsidR="001B2ABD" w:rsidRPr="00B55802" w:rsidRDefault="00B44EE3" w:rsidP="00B55802">
            <w:pPr>
              <w:pStyle w:val="Ttul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BRYAN SANCHEZ RUSSO</w:t>
            </w:r>
          </w:p>
          <w:p w14:paraId="1E0A8918" w14:textId="77777777" w:rsidR="009F1876" w:rsidRDefault="009F1876" w:rsidP="00B55802"/>
          <w:p w14:paraId="58945A95" w14:textId="77777777" w:rsidR="009F1876" w:rsidRDefault="009F1876" w:rsidP="004F5B0A"/>
          <w:p w14:paraId="6A404B7E" w14:textId="77777777" w:rsidR="004F5B0A" w:rsidRDefault="004F5B0A" w:rsidP="004F5B0A"/>
          <w:p w14:paraId="7FB9DB53" w14:textId="4E63EB22" w:rsidR="004F5B0A" w:rsidRPr="009F1876" w:rsidRDefault="004F5B0A" w:rsidP="004F5B0A"/>
        </w:tc>
      </w:tr>
      <w:tr w:rsidR="001B2ABD" w:rsidRPr="0059649E" w14:paraId="6110738C" w14:textId="77777777" w:rsidTr="7AB8AA62">
        <w:trPr>
          <w:trHeight w:val="8926"/>
        </w:trPr>
        <w:tc>
          <w:tcPr>
            <w:tcW w:w="3600" w:type="dxa"/>
          </w:tcPr>
          <w:sdt>
            <w:sdtPr>
              <w:rPr>
                <w:rFonts w:ascii="Times New Roman" w:hAnsi="Times New Roman" w:cs="Times New Roman"/>
                <w:szCs w:val="22"/>
              </w:rPr>
              <w:id w:val="-1711873194"/>
              <w:placeholder>
                <w:docPart w:val="DDB60D615B9745D6A6DC7A3DC906805F"/>
              </w:placeholder>
              <w:temporary/>
              <w:showingPlcHdr/>
              <w15:appearance w15:val="hidden"/>
            </w:sdtPr>
            <w:sdtEndPr/>
            <w:sdtContent>
              <w:p w14:paraId="1D6C050E" w14:textId="77777777" w:rsidR="001B2ABD" w:rsidRPr="00B55802" w:rsidRDefault="00036450" w:rsidP="00036450">
                <w:pPr>
                  <w:pStyle w:val="Ttulo3"/>
                  <w:rPr>
                    <w:rFonts w:ascii="Times New Roman" w:hAnsi="Times New Roman" w:cs="Times New Roman"/>
                    <w:szCs w:val="22"/>
                  </w:rPr>
                </w:pPr>
                <w:r w:rsidRPr="00B55802">
                  <w:rPr>
                    <w:rFonts w:ascii="Times New Roman" w:hAnsi="Times New Roman" w:cs="Times New Roman"/>
                    <w:szCs w:val="22"/>
                    <w:lang w:bidi="es-ES"/>
                  </w:rPr>
                  <w:t>Perfil</w:t>
                </w:r>
              </w:p>
            </w:sdtContent>
          </w:sdt>
          <w:p w14:paraId="3C3744E3" w14:textId="601539CC" w:rsidR="00036450" w:rsidRPr="00B55802" w:rsidRDefault="00E95088" w:rsidP="00940B64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 xml:space="preserve">Me considero una persona responsable, empeñosa y proactiva, en el puesto de labor que tenga daré todo de mí, siempre con la amabilidad y empatía que me caracteriza, a mi corta edad me gusta asumir retos lo que me ha llevado a trabajar en distintos </w:t>
            </w:r>
            <w:r w:rsidR="0063672E" w:rsidRPr="00B55802">
              <w:rPr>
                <w:rFonts w:ascii="Times New Roman" w:hAnsi="Times New Roman" w:cs="Times New Roman"/>
                <w:sz w:val="22"/>
              </w:rPr>
              <w:t>trabajo</w:t>
            </w:r>
            <w:r w:rsidRPr="00B55802">
              <w:rPr>
                <w:rFonts w:ascii="Times New Roman" w:hAnsi="Times New Roman" w:cs="Times New Roman"/>
                <w:sz w:val="22"/>
              </w:rPr>
              <w:t>s.</w:t>
            </w:r>
          </w:p>
          <w:sdt>
            <w:sdtPr>
              <w:rPr>
                <w:rFonts w:ascii="Times New Roman" w:hAnsi="Times New Roman" w:cs="Times New Roman"/>
                <w:szCs w:val="22"/>
              </w:rPr>
              <w:id w:val="-1954003311"/>
              <w:placeholder>
                <w:docPart w:val="8BFEF69C55E24D358F2D69CA3C2CDD58"/>
              </w:placeholder>
              <w:temporary/>
              <w:showingPlcHdr/>
              <w15:appearance w15:val="hidden"/>
            </w:sdtPr>
            <w:sdtEndPr/>
            <w:sdtContent>
              <w:p w14:paraId="7E5E8407" w14:textId="61D41EFD" w:rsidR="00224674" w:rsidRPr="00224674" w:rsidRDefault="00CB0055" w:rsidP="00224674">
                <w:pPr>
                  <w:pStyle w:val="Ttulo3"/>
                  <w:rPr>
                    <w:rFonts w:ascii="Times New Roman" w:hAnsi="Times New Roman" w:cs="Times New Roman"/>
                    <w:szCs w:val="22"/>
                  </w:rPr>
                </w:pPr>
                <w:r w:rsidRPr="00B55802">
                  <w:rPr>
                    <w:rFonts w:ascii="Times New Roman" w:hAnsi="Times New Roman" w:cs="Times New Roman"/>
                    <w:szCs w:val="22"/>
                    <w:lang w:bidi="es-ES"/>
                  </w:rPr>
                  <w:t>Contacto</w:t>
                </w:r>
              </w:p>
            </w:sdtContent>
          </w:sdt>
          <w:p w14:paraId="76252FC9" w14:textId="53F8799E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TELEFONO:</w:t>
            </w:r>
          </w:p>
          <w:p w14:paraId="0BA72CFB" w14:textId="77777777" w:rsidR="00E95088" w:rsidRPr="00B55802" w:rsidRDefault="00E95088" w:rsidP="00E95088">
            <w:pPr>
              <w:pStyle w:val="Prrafodelista"/>
              <w:numPr>
                <w:ilvl w:val="0"/>
                <w:numId w:val="16"/>
              </w:numPr>
              <w:spacing w:after="160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>687 07 77 44</w:t>
            </w:r>
          </w:p>
          <w:p w14:paraId="27754F82" w14:textId="77777777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CORREO EECTRONICO:</w:t>
            </w:r>
          </w:p>
          <w:p w14:paraId="5A77FC27" w14:textId="69C2D038" w:rsidR="00E95088" w:rsidRPr="00B55802" w:rsidRDefault="002C3C92" w:rsidP="00E9508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color w:val="FF0000"/>
                <w:sz w:val="22"/>
              </w:rPr>
            </w:pPr>
            <w:hyperlink r:id="rId11" w:history="1">
              <w:r w:rsidR="00224674" w:rsidRPr="00A42E6D">
                <w:rPr>
                  <w:rStyle w:val="Hipervnculo"/>
                  <w:rFonts w:ascii="Times New Roman" w:hAnsi="Times New Roman" w:cs="Times New Roman"/>
                  <w:sz w:val="22"/>
                </w:rPr>
                <w:t>bryanch02@hotmail.com</w:t>
              </w:r>
            </w:hyperlink>
          </w:p>
          <w:p w14:paraId="48113A69" w14:textId="77777777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DIRECCION:</w:t>
            </w:r>
          </w:p>
          <w:p w14:paraId="57FAAA9B" w14:textId="77777777" w:rsidR="00E95088" w:rsidRPr="00B55802" w:rsidRDefault="00E95088" w:rsidP="00E9508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>Calle de Fernando Gabriel 21</w:t>
            </w:r>
          </w:p>
          <w:p w14:paraId="466FDBB1" w14:textId="77777777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FECHA DE NACIMIENTO:</w:t>
            </w:r>
          </w:p>
          <w:p w14:paraId="4C4BF7E8" w14:textId="00503F3F" w:rsidR="00E95088" w:rsidRPr="00B55802" w:rsidRDefault="00224674" w:rsidP="00E9508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02/12/1999</w:t>
            </w:r>
          </w:p>
          <w:p w14:paraId="19725A9F" w14:textId="77777777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PROVINCIA:</w:t>
            </w:r>
          </w:p>
          <w:p w14:paraId="530B4959" w14:textId="77777777" w:rsidR="00E95088" w:rsidRPr="00B55802" w:rsidRDefault="00E95088" w:rsidP="00E9508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>Madrid</w:t>
            </w:r>
          </w:p>
          <w:p w14:paraId="7309AF06" w14:textId="77777777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SEXO:</w:t>
            </w:r>
          </w:p>
          <w:p w14:paraId="558C7543" w14:textId="77777777" w:rsidR="00E95088" w:rsidRPr="00B55802" w:rsidRDefault="00E95088" w:rsidP="00E9508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>Masculino</w:t>
            </w:r>
          </w:p>
          <w:p w14:paraId="087B5D64" w14:textId="77777777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NACIONALIDAD:</w:t>
            </w:r>
          </w:p>
          <w:p w14:paraId="7FBA74D4" w14:textId="77777777" w:rsidR="00E95088" w:rsidRPr="00B55802" w:rsidRDefault="00E95088" w:rsidP="00E95088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>Peruana</w:t>
            </w:r>
          </w:p>
          <w:p w14:paraId="2F20EF5D" w14:textId="5765EEFB" w:rsidR="00E95088" w:rsidRPr="00B55802" w:rsidRDefault="00E95088" w:rsidP="00E95088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COMPETENCIAS:</w:t>
            </w:r>
          </w:p>
          <w:p w14:paraId="689490BC" w14:textId="3862A59F" w:rsidR="00224674" w:rsidRDefault="00E95088" w:rsidP="004D3011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>DEPORTISTA CALIFICADO</w:t>
            </w:r>
          </w:p>
          <w:p w14:paraId="3B7899CE" w14:textId="696AE38E" w:rsidR="00224674" w:rsidRPr="00224674" w:rsidRDefault="00224674" w:rsidP="00224674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24674">
              <w:rPr>
                <w:rFonts w:ascii="Times New Roman" w:hAnsi="Times New Roman" w:cs="Times New Roman"/>
                <w:b/>
                <w:bCs/>
                <w:sz w:val="22"/>
              </w:rPr>
              <w:t>ESTUDIOS ADICIONALES:</w:t>
            </w:r>
          </w:p>
          <w:p w14:paraId="44A8B2BA" w14:textId="4BC31D97" w:rsidR="00224674" w:rsidRPr="00224674" w:rsidRDefault="00224674" w:rsidP="00224674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Desarrollo de aplicaciones multiplataforma (DAM)</w:t>
            </w:r>
          </w:p>
          <w:p w14:paraId="7BF1EA61" w14:textId="65850041" w:rsidR="00E95088" w:rsidRPr="00224674" w:rsidRDefault="00E95088" w:rsidP="00224674">
            <w:pPr>
              <w:ind w:left="36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0" w:type="dxa"/>
          </w:tcPr>
          <w:p w14:paraId="0AB997C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  <w:szCs w:val="22"/>
              </w:rPr>
              <w:id w:val="1049110328"/>
              <w:placeholder>
                <w:docPart w:val="6AC7AD01C5FB47AE9CBDE557F9A23141"/>
              </w:placeholder>
              <w:temporary/>
              <w:showingPlcHdr/>
              <w15:appearance w15:val="hidden"/>
            </w:sdtPr>
            <w:sdtEndPr/>
            <w:sdtContent>
              <w:p w14:paraId="0D018A63" w14:textId="77777777" w:rsidR="001B2ABD" w:rsidRPr="00B55802" w:rsidRDefault="00E25A26" w:rsidP="00036450">
                <w:pPr>
                  <w:pStyle w:val="Ttulo2"/>
                  <w:rPr>
                    <w:rFonts w:ascii="Times New Roman" w:hAnsi="Times New Roman" w:cs="Times New Roman"/>
                    <w:szCs w:val="22"/>
                  </w:rPr>
                </w:pPr>
                <w:r w:rsidRPr="00B55802">
                  <w:rPr>
                    <w:rFonts w:ascii="Times New Roman" w:hAnsi="Times New Roman" w:cs="Times New Roman"/>
                    <w:szCs w:val="22"/>
                    <w:lang w:bidi="es-ES"/>
                  </w:rPr>
                  <w:t>EDUCACIÓN</w:t>
                </w:r>
              </w:p>
            </w:sdtContent>
          </w:sdt>
          <w:p w14:paraId="2F40282F" w14:textId="1533F65A" w:rsidR="00036450" w:rsidRPr="00B55802" w:rsidRDefault="00C579E0" w:rsidP="00C579E0">
            <w:pPr>
              <w:pStyle w:val="Ttulo4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 xml:space="preserve">COLEGIO </w:t>
            </w:r>
            <w:r w:rsidR="000E194A">
              <w:rPr>
                <w:rFonts w:ascii="Times New Roman" w:hAnsi="Times New Roman" w:cs="Times New Roman"/>
                <w:sz w:val="22"/>
              </w:rPr>
              <w:t>INNOVA SCHOOL</w:t>
            </w:r>
            <w:r w:rsidR="00B44EE3">
              <w:rPr>
                <w:rFonts w:ascii="Times New Roman" w:hAnsi="Times New Roman" w:cs="Times New Roman"/>
                <w:sz w:val="22"/>
              </w:rPr>
              <w:t>(PERU)</w:t>
            </w:r>
          </w:p>
          <w:p w14:paraId="52985FD3" w14:textId="61EAAE6A" w:rsidR="00C579E0" w:rsidRPr="00B55802" w:rsidRDefault="00C579E0" w:rsidP="00C579E0">
            <w:pPr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 xml:space="preserve">PRIMARIA – SECUNDARIA </w:t>
            </w:r>
            <w:r w:rsidR="001724B1" w:rsidRPr="00B55802">
              <w:rPr>
                <w:rFonts w:ascii="Times New Roman" w:hAnsi="Times New Roman" w:cs="Times New Roman"/>
                <w:sz w:val="22"/>
              </w:rPr>
              <w:t>Y BACHILLER COMPLETO</w:t>
            </w:r>
          </w:p>
          <w:p w14:paraId="140BB70A" w14:textId="0531B72C" w:rsidR="0063672E" w:rsidRPr="00B55802" w:rsidRDefault="00C579E0" w:rsidP="000E194A">
            <w:pPr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>CUMINE MIS ESTUDIOS PRIMARIO</w:t>
            </w:r>
            <w:r w:rsidR="001724B1" w:rsidRPr="00B55802">
              <w:rPr>
                <w:rFonts w:ascii="Times New Roman" w:hAnsi="Times New Roman" w:cs="Times New Roman"/>
                <w:sz w:val="22"/>
              </w:rPr>
              <w:t>S,</w:t>
            </w:r>
            <w:r w:rsidRPr="00B55802">
              <w:rPr>
                <w:rFonts w:ascii="Times New Roman" w:hAnsi="Times New Roman" w:cs="Times New Roman"/>
                <w:sz w:val="22"/>
              </w:rPr>
              <w:t xml:space="preserve"> SECUNDARIOS </w:t>
            </w:r>
            <w:r w:rsidR="001724B1" w:rsidRPr="00B55802">
              <w:rPr>
                <w:rFonts w:ascii="Times New Roman" w:hAnsi="Times New Roman" w:cs="Times New Roman"/>
                <w:sz w:val="22"/>
              </w:rPr>
              <w:t>Y BACHILLER</w:t>
            </w:r>
            <w:r w:rsidR="0076216C" w:rsidRPr="00B55802">
              <w:rPr>
                <w:rFonts w:ascii="Times New Roman" w:hAnsi="Times New Roman" w:cs="Times New Roman"/>
                <w:sz w:val="22"/>
              </w:rPr>
              <w:t>ATO</w:t>
            </w:r>
          </w:p>
          <w:p w14:paraId="2153D3B0" w14:textId="389E8CAD" w:rsidR="001724B1" w:rsidRPr="002C3C92" w:rsidRDefault="004F5B0A" w:rsidP="00036450">
            <w:pPr>
              <w:rPr>
                <w:rFonts w:ascii="Times New Roman" w:hAnsi="Times New Roman" w:cs="Times New Roman"/>
                <w:sz w:val="22"/>
                <w:lang w:val="en-US"/>
              </w:rPr>
            </w:pPr>
            <w:r w:rsidRPr="002C3C92">
              <w:rPr>
                <w:rFonts w:ascii="Times New Roman" w:hAnsi="Times New Roman" w:cs="Times New Roman"/>
                <w:sz w:val="22"/>
                <w:lang w:val="en-US"/>
              </w:rPr>
              <w:t>CONOCIMIENTOS EN WORD – EXCEL – PROJECT – POWER POINT</w:t>
            </w:r>
            <w:r w:rsidR="002C3C92" w:rsidRPr="002C3C92">
              <w:rPr>
                <w:rFonts w:ascii="Times New Roman" w:hAnsi="Times New Roman" w:cs="Times New Roman"/>
                <w:sz w:val="22"/>
                <w:lang w:val="en-US"/>
              </w:rPr>
              <w:t>-I</w:t>
            </w:r>
            <w:r w:rsidR="002C3C92">
              <w:rPr>
                <w:rFonts w:ascii="Times New Roman" w:hAnsi="Times New Roman" w:cs="Times New Roman"/>
                <w:sz w:val="22"/>
                <w:lang w:val="en-US"/>
              </w:rPr>
              <w:t>NFORMATICA</w:t>
            </w:r>
          </w:p>
          <w:sdt>
            <w:sdtPr>
              <w:rPr>
                <w:rFonts w:ascii="Times New Roman" w:hAnsi="Times New Roman" w:cs="Times New Roman"/>
                <w:szCs w:val="22"/>
              </w:rPr>
              <w:id w:val="1001553383"/>
              <w:placeholder>
                <w:docPart w:val="0F3B478E0C0947CB856BC010A4423C00"/>
              </w:placeholder>
              <w:temporary/>
              <w:showingPlcHdr/>
              <w15:appearance w15:val="hidden"/>
            </w:sdtPr>
            <w:sdtEndPr/>
            <w:sdtContent>
              <w:p w14:paraId="384A1D33" w14:textId="77777777" w:rsidR="00036450" w:rsidRPr="00B55802" w:rsidRDefault="7AB8AA62" w:rsidP="00036450">
                <w:pPr>
                  <w:pStyle w:val="Ttulo2"/>
                  <w:rPr>
                    <w:rFonts w:ascii="Times New Roman" w:hAnsi="Times New Roman" w:cs="Times New Roman"/>
                    <w:szCs w:val="22"/>
                  </w:rPr>
                </w:pPr>
                <w:r w:rsidRPr="7AB8AA62">
                  <w:rPr>
                    <w:rFonts w:ascii="Times New Roman" w:hAnsi="Times New Roman" w:cs="Times New Roman"/>
                    <w:lang w:bidi="es-ES"/>
                  </w:rPr>
                  <w:t>EXPERIENCIA LABORAL</w:t>
                </w:r>
              </w:p>
            </w:sdtContent>
          </w:sdt>
          <w:p w14:paraId="7FF1C24F" w14:textId="7004119D" w:rsidR="00D1325A" w:rsidRPr="00B55802" w:rsidRDefault="7AB8AA62" w:rsidP="7AB8AA62">
            <w:pPr>
              <w:pStyle w:val="Prrafodelista"/>
              <w:numPr>
                <w:ilvl w:val="0"/>
                <w:numId w:val="21"/>
              </w:numPr>
              <w:tabs>
                <w:tab w:val="center" w:pos="3480"/>
              </w:tabs>
              <w:spacing w:line="259" w:lineRule="auto"/>
              <w:rPr>
                <w:rFonts w:asciiTheme="minorHAnsi" w:hAnsiTheme="minorHAnsi"/>
                <w:sz w:val="22"/>
              </w:rPr>
            </w:pPr>
            <w:r w:rsidRPr="7AB8AA62">
              <w:rPr>
                <w:rFonts w:ascii="Times New Roman" w:hAnsi="Times New Roman" w:cs="Times New Roman"/>
                <w:sz w:val="22"/>
              </w:rPr>
              <w:t>SUPERMERCADOS PLAZA VEA</w:t>
            </w:r>
          </w:p>
          <w:p w14:paraId="32DF6C12" w14:textId="2C07E718" w:rsidR="00D1325A" w:rsidRPr="00B55802" w:rsidRDefault="7AB8AA62" w:rsidP="7AB8AA62">
            <w:pPr>
              <w:pStyle w:val="Prrafodelista"/>
              <w:numPr>
                <w:ilvl w:val="0"/>
                <w:numId w:val="2"/>
              </w:numPr>
              <w:tabs>
                <w:tab w:val="center" w:pos="3480"/>
              </w:tabs>
              <w:spacing w:line="259" w:lineRule="auto"/>
              <w:rPr>
                <w:rFonts w:asciiTheme="minorHAnsi" w:hAnsiTheme="minorHAnsi"/>
                <w:sz w:val="22"/>
              </w:rPr>
            </w:pPr>
            <w:r w:rsidRPr="7AB8AA62">
              <w:rPr>
                <w:rFonts w:ascii="Times New Roman" w:eastAsia="Meiryo" w:hAnsi="Times New Roman" w:cs="Times New Roman"/>
                <w:sz w:val="22"/>
              </w:rPr>
              <w:t>PERU - LIMA</w:t>
            </w:r>
          </w:p>
          <w:p w14:paraId="5AFD7C82" w14:textId="611EFFBB" w:rsidR="00D1325A" w:rsidRPr="00B55802" w:rsidRDefault="00940B64" w:rsidP="7AB8AA62">
            <w:pPr>
              <w:pStyle w:val="Prrafodelista"/>
              <w:numPr>
                <w:ilvl w:val="0"/>
                <w:numId w:val="2"/>
              </w:numPr>
              <w:tabs>
                <w:tab w:val="center" w:pos="3480"/>
              </w:tabs>
              <w:spacing w:line="259" w:lineRule="auto"/>
              <w:rPr>
                <w:rFonts w:asciiTheme="minorHAnsi" w:hAnsiTheme="minorHAnsi"/>
                <w:sz w:val="22"/>
              </w:rPr>
            </w:pPr>
            <w:r>
              <w:rPr>
                <w:rFonts w:ascii="Times New Roman" w:eastAsia="Meiryo" w:hAnsi="Times New Roman" w:cs="Times New Roman"/>
                <w:sz w:val="22"/>
              </w:rPr>
              <w:t>Atención al cliente</w:t>
            </w:r>
          </w:p>
          <w:p w14:paraId="39AE109B" w14:textId="2CF9AE71" w:rsidR="00D1325A" w:rsidRPr="00940B64" w:rsidRDefault="7AB8AA62" w:rsidP="7AB8AA62">
            <w:pPr>
              <w:pStyle w:val="Prrafodelista"/>
              <w:numPr>
                <w:ilvl w:val="0"/>
                <w:numId w:val="2"/>
              </w:numPr>
              <w:tabs>
                <w:tab w:val="center" w:pos="3480"/>
              </w:tabs>
              <w:spacing w:line="259" w:lineRule="auto"/>
              <w:rPr>
                <w:rFonts w:asciiTheme="minorHAnsi" w:hAnsiTheme="minorHAnsi"/>
                <w:szCs w:val="18"/>
              </w:rPr>
            </w:pPr>
            <w:r w:rsidRPr="00940B64">
              <w:rPr>
                <w:rFonts w:ascii="Times New Roman" w:eastAsia="Meiryo" w:hAnsi="Times New Roman" w:cs="Times New Roman"/>
                <w:sz w:val="22"/>
              </w:rPr>
              <w:t>Brindar información a los clientes de los productos y servicios que se encuentra dentro de las instalaciones del local.</w:t>
            </w:r>
          </w:p>
          <w:p w14:paraId="5C9ACFE7" w14:textId="037A01AC" w:rsidR="00D1325A" w:rsidRPr="00B55802" w:rsidRDefault="00D1325A" w:rsidP="7AB8AA62">
            <w:pPr>
              <w:tabs>
                <w:tab w:val="center" w:pos="3480"/>
              </w:tabs>
              <w:spacing w:line="259" w:lineRule="auto"/>
              <w:rPr>
                <w:rFonts w:eastAsia="Meiryo" w:cs="Arial"/>
                <w:szCs w:val="18"/>
              </w:rPr>
            </w:pPr>
          </w:p>
          <w:p w14:paraId="22B91C27" w14:textId="1CFE3FF1" w:rsidR="00D1325A" w:rsidRPr="00B55802" w:rsidRDefault="00B44EE3" w:rsidP="7AB8AA62">
            <w:pPr>
              <w:pStyle w:val="Prrafodelista"/>
              <w:numPr>
                <w:ilvl w:val="0"/>
                <w:numId w:val="21"/>
              </w:numPr>
              <w:tabs>
                <w:tab w:val="center" w:pos="3480"/>
              </w:tabs>
              <w:spacing w:line="259" w:lineRule="auto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MOVISTAR</w:t>
            </w:r>
          </w:p>
          <w:p w14:paraId="1C66C3C1" w14:textId="77777777" w:rsidR="00940B64" w:rsidRPr="00940B64" w:rsidRDefault="7AB8AA62" w:rsidP="00940B64">
            <w:pPr>
              <w:pStyle w:val="Prrafodelista"/>
              <w:numPr>
                <w:ilvl w:val="0"/>
                <w:numId w:val="1"/>
              </w:numPr>
              <w:tabs>
                <w:tab w:val="center" w:pos="3480"/>
              </w:tabs>
              <w:spacing w:line="259" w:lineRule="auto"/>
              <w:rPr>
                <w:rFonts w:eastAsia="Century Gothic" w:cs="Century Gothic"/>
                <w:szCs w:val="18"/>
              </w:rPr>
            </w:pPr>
            <w:r w:rsidRPr="7AB8AA62">
              <w:rPr>
                <w:rFonts w:ascii="Times New Roman" w:eastAsia="Times New Roman" w:hAnsi="Times New Roman" w:cs="Times New Roman"/>
                <w:sz w:val="22"/>
              </w:rPr>
              <w:t>PERU- LIMA</w:t>
            </w:r>
          </w:p>
          <w:p w14:paraId="5F64C5DA" w14:textId="785CE935" w:rsidR="00D1325A" w:rsidRPr="00940B64" w:rsidRDefault="00940B64" w:rsidP="00940B64">
            <w:pPr>
              <w:pStyle w:val="Prrafodelista"/>
              <w:numPr>
                <w:ilvl w:val="0"/>
                <w:numId w:val="1"/>
              </w:numPr>
              <w:tabs>
                <w:tab w:val="center" w:pos="3480"/>
              </w:tabs>
              <w:spacing w:line="259" w:lineRule="auto"/>
              <w:rPr>
                <w:rFonts w:ascii="Times New Roman" w:eastAsia="Century Gothic" w:hAnsi="Times New Roman" w:cs="Times New Roman"/>
                <w:sz w:val="22"/>
              </w:rPr>
            </w:pPr>
            <w:r w:rsidRPr="00940B64">
              <w:rPr>
                <w:rFonts w:ascii="Times New Roman" w:eastAsia="Meiryo" w:hAnsi="Times New Roman" w:cs="Times New Roman"/>
                <w:sz w:val="22"/>
              </w:rPr>
              <w:t>Teleope</w:t>
            </w:r>
            <w:r w:rsidR="00B44EE3" w:rsidRPr="00940B64">
              <w:rPr>
                <w:rFonts w:ascii="Times New Roman" w:eastAsia="Meiryo" w:hAnsi="Times New Roman" w:cs="Times New Roman"/>
                <w:sz w:val="22"/>
              </w:rPr>
              <w:t xml:space="preserve">rador </w:t>
            </w:r>
          </w:p>
          <w:p w14:paraId="398DC69C" w14:textId="02A7BFDD" w:rsidR="00B44EE3" w:rsidRPr="00940B64" w:rsidRDefault="00B44EE3" w:rsidP="7AB8AA62">
            <w:pPr>
              <w:pStyle w:val="Prrafodelista"/>
              <w:numPr>
                <w:ilvl w:val="0"/>
                <w:numId w:val="1"/>
              </w:numPr>
              <w:tabs>
                <w:tab w:val="center" w:pos="3480"/>
              </w:tabs>
              <w:spacing w:line="259" w:lineRule="auto"/>
              <w:rPr>
                <w:rFonts w:ascii="Times New Roman" w:eastAsia="Century Gothic" w:hAnsi="Times New Roman" w:cs="Times New Roman"/>
                <w:sz w:val="22"/>
              </w:rPr>
            </w:pPr>
            <w:r w:rsidRPr="00940B64">
              <w:rPr>
                <w:rFonts w:ascii="Times New Roman" w:eastAsia="Meiryo" w:hAnsi="Times New Roman" w:cs="Times New Roman"/>
                <w:sz w:val="22"/>
              </w:rPr>
              <w:t>Mejorar las tarifas de nuestros clientes en calidad-precio.</w:t>
            </w:r>
          </w:p>
          <w:p w14:paraId="6CBFF3B8" w14:textId="77777777" w:rsidR="00414DFC" w:rsidRPr="00B55802" w:rsidRDefault="00414DFC" w:rsidP="00036450">
            <w:pPr>
              <w:rPr>
                <w:rFonts w:ascii="Times New Roman" w:hAnsi="Times New Roman" w:cs="Times New Roman"/>
                <w:sz w:val="22"/>
              </w:rPr>
            </w:pPr>
          </w:p>
          <w:p w14:paraId="7DB59093" w14:textId="1212F3DC" w:rsidR="00D1325A" w:rsidRPr="00224674" w:rsidRDefault="00940B64" w:rsidP="00D1325A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7AB8AA62" w:rsidRPr="7AB8AA62">
              <w:rPr>
                <w:rFonts w:ascii="Times New Roman" w:hAnsi="Times New Roman" w:cs="Times New Roman"/>
                <w:sz w:val="22"/>
              </w:rPr>
              <w:t>GLOVO</w:t>
            </w:r>
          </w:p>
          <w:p w14:paraId="1ED2013C" w14:textId="43D9439F" w:rsidR="00036450" w:rsidRDefault="00414DFC" w:rsidP="004D3011">
            <w:pPr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sz w:val="22"/>
              </w:rPr>
              <w:t xml:space="preserve">              -</w:t>
            </w:r>
            <w:r w:rsidR="004F5B0A" w:rsidRPr="00B55802">
              <w:rPr>
                <w:rFonts w:ascii="Times New Roman" w:hAnsi="Times New Roman" w:cs="Times New Roman"/>
                <w:sz w:val="22"/>
              </w:rPr>
              <w:t>ESPAÑA – MADRID</w:t>
            </w:r>
          </w:p>
          <w:p w14:paraId="010405E1" w14:textId="77777777" w:rsidR="00224674" w:rsidRPr="00B55802" w:rsidRDefault="00224674" w:rsidP="004D3011">
            <w:pPr>
              <w:rPr>
                <w:rFonts w:ascii="Times New Roman" w:hAnsi="Times New Roman" w:cs="Times New Roman"/>
                <w:sz w:val="22"/>
              </w:rPr>
            </w:pPr>
          </w:p>
          <w:p w14:paraId="48293EF9" w14:textId="78783CA0" w:rsidR="004F5B0A" w:rsidRDefault="7AB8AA62" w:rsidP="7AB8AA62">
            <w:pPr>
              <w:rPr>
                <w:rFonts w:ascii="Times New Roman" w:hAnsi="Times New Roman" w:cs="Times New Roman"/>
                <w:sz w:val="22"/>
              </w:rPr>
            </w:pPr>
            <w:r w:rsidRPr="7AB8AA62">
              <w:rPr>
                <w:rFonts w:ascii="Times New Roman" w:hAnsi="Times New Roman" w:cs="Times New Roman"/>
                <w:sz w:val="22"/>
              </w:rPr>
              <w:t xml:space="preserve">              -Repartidor en bicicleta.</w:t>
            </w:r>
          </w:p>
          <w:p w14:paraId="1836F900" w14:textId="5622B5CA" w:rsidR="00B44EE3" w:rsidRPr="00B44EE3" w:rsidRDefault="00B44EE3" w:rsidP="7AB8AA62">
            <w:pPr>
              <w:rPr>
                <w:rFonts w:ascii="Times New Roman" w:hAnsi="Times New Roman" w:cs="Times New Roman"/>
                <w:sz w:val="22"/>
                <w:u w:val="single"/>
              </w:rPr>
            </w:pPr>
          </w:p>
          <w:p w14:paraId="327900CA" w14:textId="6911F9BF" w:rsidR="00B44EE3" w:rsidRPr="00224674" w:rsidRDefault="00B44EE3" w:rsidP="00224674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MAS MOVIL</w:t>
            </w:r>
          </w:p>
          <w:p w14:paraId="54833496" w14:textId="71A6F724" w:rsidR="00B44EE3" w:rsidRDefault="00B44EE3" w:rsidP="00B44EE3">
            <w:pPr>
              <w:pStyle w:val="Prrafodelista"/>
              <w:ind w:left="64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-ESPAÑA- MADRID</w:t>
            </w:r>
          </w:p>
          <w:p w14:paraId="2D64095B" w14:textId="77777777" w:rsidR="00224674" w:rsidRDefault="00224674" w:rsidP="00B44EE3">
            <w:pPr>
              <w:pStyle w:val="Prrafodelista"/>
              <w:ind w:left="644"/>
              <w:rPr>
                <w:rFonts w:ascii="Times New Roman" w:hAnsi="Times New Roman" w:cs="Times New Roman"/>
                <w:sz w:val="22"/>
              </w:rPr>
            </w:pPr>
          </w:p>
          <w:p w14:paraId="52E2289A" w14:textId="2D8A76D6" w:rsidR="00B44EE3" w:rsidRDefault="00B44EE3" w:rsidP="00B44EE3">
            <w:pPr>
              <w:pStyle w:val="Prrafodelista"/>
              <w:ind w:left="644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-Teleoperador comercial</w:t>
            </w:r>
          </w:p>
          <w:p w14:paraId="33FDCC94" w14:textId="18D8B9E4" w:rsidR="00B44EE3" w:rsidRPr="00940B64" w:rsidRDefault="00B44EE3" w:rsidP="00B44EE3">
            <w:pPr>
              <w:pStyle w:val="Prrafodelista"/>
              <w:ind w:left="644"/>
              <w:rPr>
                <w:rFonts w:ascii="Times New Roman" w:hAnsi="Times New Roman" w:cs="Times New Roman"/>
                <w:sz w:val="22"/>
              </w:rPr>
            </w:pPr>
            <w:r w:rsidRPr="00940B64">
              <w:rPr>
                <w:rFonts w:ascii="Times New Roman" w:hAnsi="Times New Roman" w:cs="Times New Roman"/>
                <w:sz w:val="22"/>
              </w:rPr>
              <w:t>-Mejorar las tarifas de los clientes, así como fidelizar a los clientes ofreciendo permanencia con la compañía.</w:t>
            </w:r>
          </w:p>
          <w:p w14:paraId="355EE63D" w14:textId="77746086" w:rsidR="00860468" w:rsidRPr="00B55802" w:rsidRDefault="7AB8AA62" w:rsidP="7AB8AA62">
            <w:pPr>
              <w:rPr>
                <w:rFonts w:ascii="Times New Roman" w:hAnsi="Times New Roman" w:cs="Times New Roman"/>
                <w:sz w:val="22"/>
              </w:rPr>
            </w:pPr>
            <w:r w:rsidRPr="7AB8AA62">
              <w:rPr>
                <w:rFonts w:ascii="Times New Roman" w:hAnsi="Times New Roman" w:cs="Times New Roman"/>
                <w:sz w:val="22"/>
              </w:rPr>
              <w:t xml:space="preserve">              </w:t>
            </w:r>
          </w:p>
          <w:p w14:paraId="6FB37864" w14:textId="77777777" w:rsidR="00860468" w:rsidRPr="00224674" w:rsidRDefault="00860468" w:rsidP="00224674">
            <w:pPr>
              <w:rPr>
                <w:rFonts w:ascii="Times New Roman" w:hAnsi="Times New Roman" w:cs="Times New Roman"/>
                <w:sz w:val="22"/>
              </w:rPr>
            </w:pPr>
          </w:p>
          <w:p w14:paraId="546EF705" w14:textId="77777777" w:rsidR="00860468" w:rsidRPr="00B55802" w:rsidRDefault="00860468" w:rsidP="00B55802">
            <w:pPr>
              <w:pStyle w:val="Prrafodelista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69BBB4B5" w14:textId="2346EDF5" w:rsidR="00B55802" w:rsidRPr="00B55802" w:rsidRDefault="00B55802" w:rsidP="00B55802">
            <w:pPr>
              <w:jc w:val="right"/>
              <w:rPr>
                <w:rFonts w:ascii="Times New Roman" w:hAnsi="Times New Roman" w:cs="Times New Roman"/>
                <w:sz w:val="22"/>
              </w:rPr>
            </w:pPr>
            <w:r w:rsidRPr="00B55802">
              <w:rPr>
                <w:rFonts w:ascii="Times New Roman" w:hAnsi="Times New Roman" w:cs="Times New Roman"/>
                <w:b/>
                <w:bCs/>
                <w:sz w:val="22"/>
              </w:rPr>
              <w:t>DISPONIBILIDAD INMEDIATA</w:t>
            </w:r>
          </w:p>
        </w:tc>
      </w:tr>
    </w:tbl>
    <w:p w14:paraId="4F2D9BFF" w14:textId="4B56134A" w:rsidR="0043117B" w:rsidRDefault="002C3C92" w:rsidP="000C45FF">
      <w:pPr>
        <w:tabs>
          <w:tab w:val="left" w:pos="990"/>
        </w:tabs>
      </w:pPr>
    </w:p>
    <w:p w14:paraId="402EC849" w14:textId="77777777" w:rsidR="001060DA" w:rsidRPr="0059649E" w:rsidRDefault="001060DA" w:rsidP="000C45FF">
      <w:pPr>
        <w:tabs>
          <w:tab w:val="left" w:pos="990"/>
        </w:tabs>
      </w:pPr>
    </w:p>
    <w:sectPr w:rsidR="001060DA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66F4" w14:textId="77777777" w:rsidR="00A82B8E" w:rsidRDefault="00A82B8E" w:rsidP="000C45FF">
      <w:r>
        <w:separator/>
      </w:r>
    </w:p>
  </w:endnote>
  <w:endnote w:type="continuationSeparator" w:id="0">
    <w:p w14:paraId="373B0611" w14:textId="77777777" w:rsidR="00A82B8E" w:rsidRDefault="00A82B8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BD3CC" w14:textId="77777777" w:rsidR="00A82B8E" w:rsidRDefault="00A82B8E" w:rsidP="000C45FF">
      <w:r>
        <w:separator/>
      </w:r>
    </w:p>
  </w:footnote>
  <w:footnote w:type="continuationSeparator" w:id="0">
    <w:p w14:paraId="17A1A1A1" w14:textId="77777777" w:rsidR="00A82B8E" w:rsidRDefault="00A82B8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2079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D8F5A5D" wp14:editId="5F8A821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94F37"/>
    <w:multiLevelType w:val="hybridMultilevel"/>
    <w:tmpl w:val="5AEEE0DE"/>
    <w:lvl w:ilvl="0" w:tplc="C0340B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348AC"/>
    <w:multiLevelType w:val="hybridMultilevel"/>
    <w:tmpl w:val="732E4670"/>
    <w:lvl w:ilvl="0" w:tplc="E9E239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55217B"/>
    <w:multiLevelType w:val="hybridMultilevel"/>
    <w:tmpl w:val="B1C8CD52"/>
    <w:lvl w:ilvl="0" w:tplc="C0340B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B606C5C"/>
    <w:multiLevelType w:val="hybridMultilevel"/>
    <w:tmpl w:val="43DA75AA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EADCDDF"/>
    <w:multiLevelType w:val="hybridMultilevel"/>
    <w:tmpl w:val="E730B142"/>
    <w:lvl w:ilvl="0" w:tplc="AAFAEB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00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5AB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C9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8B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C0E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89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0D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65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20AB1"/>
    <w:multiLevelType w:val="hybridMultilevel"/>
    <w:tmpl w:val="9FC27D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E7699"/>
    <w:multiLevelType w:val="hybridMultilevel"/>
    <w:tmpl w:val="24BC8DCE"/>
    <w:lvl w:ilvl="0" w:tplc="C0340B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11FB0"/>
    <w:multiLevelType w:val="hybridMultilevel"/>
    <w:tmpl w:val="ACB061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98395"/>
    <w:multiLevelType w:val="hybridMultilevel"/>
    <w:tmpl w:val="F5CC35A2"/>
    <w:lvl w:ilvl="0" w:tplc="EE3AC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4C8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18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49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03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61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907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CA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20"/>
  </w:num>
  <w:num w:numId="3">
    <w:abstractNumId w:val="12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10"/>
  </w:num>
  <w:num w:numId="17">
    <w:abstractNumId w:val="13"/>
  </w:num>
  <w:num w:numId="18">
    <w:abstractNumId w:val="18"/>
  </w:num>
  <w:num w:numId="19">
    <w:abstractNumId w:val="17"/>
  </w:num>
  <w:num w:numId="20">
    <w:abstractNumId w:val="19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88"/>
    <w:rsid w:val="00036450"/>
    <w:rsid w:val="00075675"/>
    <w:rsid w:val="00094499"/>
    <w:rsid w:val="000C45FF"/>
    <w:rsid w:val="000E194A"/>
    <w:rsid w:val="000E3FD1"/>
    <w:rsid w:val="000F22BE"/>
    <w:rsid w:val="001060DA"/>
    <w:rsid w:val="00112054"/>
    <w:rsid w:val="001424E5"/>
    <w:rsid w:val="001525E1"/>
    <w:rsid w:val="001724B1"/>
    <w:rsid w:val="00180329"/>
    <w:rsid w:val="0019001F"/>
    <w:rsid w:val="001A74A5"/>
    <w:rsid w:val="001B2ABD"/>
    <w:rsid w:val="001E0391"/>
    <w:rsid w:val="001E1759"/>
    <w:rsid w:val="001F1ECC"/>
    <w:rsid w:val="00224674"/>
    <w:rsid w:val="002400EB"/>
    <w:rsid w:val="002559EC"/>
    <w:rsid w:val="00256CF7"/>
    <w:rsid w:val="00281FD5"/>
    <w:rsid w:val="00294CD9"/>
    <w:rsid w:val="002C3C92"/>
    <w:rsid w:val="002D3CA3"/>
    <w:rsid w:val="0030481B"/>
    <w:rsid w:val="003156FC"/>
    <w:rsid w:val="003254B5"/>
    <w:rsid w:val="0037121F"/>
    <w:rsid w:val="00381C7C"/>
    <w:rsid w:val="003A6B7D"/>
    <w:rsid w:val="003B06CA"/>
    <w:rsid w:val="004071FC"/>
    <w:rsid w:val="004142CD"/>
    <w:rsid w:val="00414DFC"/>
    <w:rsid w:val="00445947"/>
    <w:rsid w:val="004561E8"/>
    <w:rsid w:val="004813B3"/>
    <w:rsid w:val="00496591"/>
    <w:rsid w:val="004C63E4"/>
    <w:rsid w:val="004D3011"/>
    <w:rsid w:val="004F5B0A"/>
    <w:rsid w:val="005262AC"/>
    <w:rsid w:val="0059649E"/>
    <w:rsid w:val="005E39D5"/>
    <w:rsid w:val="00600670"/>
    <w:rsid w:val="0062123A"/>
    <w:rsid w:val="0063672E"/>
    <w:rsid w:val="00646E75"/>
    <w:rsid w:val="006771D0"/>
    <w:rsid w:val="00715FCB"/>
    <w:rsid w:val="00716D60"/>
    <w:rsid w:val="00743101"/>
    <w:rsid w:val="0076216C"/>
    <w:rsid w:val="007775E1"/>
    <w:rsid w:val="007867A0"/>
    <w:rsid w:val="007927F5"/>
    <w:rsid w:val="00802CA0"/>
    <w:rsid w:val="00860468"/>
    <w:rsid w:val="008A4021"/>
    <w:rsid w:val="008D5B7A"/>
    <w:rsid w:val="009260CD"/>
    <w:rsid w:val="00937EAE"/>
    <w:rsid w:val="00940B64"/>
    <w:rsid w:val="00952C25"/>
    <w:rsid w:val="009A09AC"/>
    <w:rsid w:val="009F1876"/>
    <w:rsid w:val="00A2118D"/>
    <w:rsid w:val="00A47800"/>
    <w:rsid w:val="00A50EBD"/>
    <w:rsid w:val="00A60947"/>
    <w:rsid w:val="00A82B8E"/>
    <w:rsid w:val="00AD76E2"/>
    <w:rsid w:val="00B20152"/>
    <w:rsid w:val="00B359E4"/>
    <w:rsid w:val="00B44EE3"/>
    <w:rsid w:val="00B44F09"/>
    <w:rsid w:val="00B55802"/>
    <w:rsid w:val="00B57D98"/>
    <w:rsid w:val="00B70850"/>
    <w:rsid w:val="00BE7888"/>
    <w:rsid w:val="00C066B6"/>
    <w:rsid w:val="00C37BA1"/>
    <w:rsid w:val="00C4674C"/>
    <w:rsid w:val="00C506CF"/>
    <w:rsid w:val="00C579E0"/>
    <w:rsid w:val="00C72BED"/>
    <w:rsid w:val="00C9578B"/>
    <w:rsid w:val="00CB0055"/>
    <w:rsid w:val="00CB6573"/>
    <w:rsid w:val="00CC0C6D"/>
    <w:rsid w:val="00CE4E39"/>
    <w:rsid w:val="00D04BFE"/>
    <w:rsid w:val="00D1325A"/>
    <w:rsid w:val="00D2522B"/>
    <w:rsid w:val="00D422DE"/>
    <w:rsid w:val="00D5459D"/>
    <w:rsid w:val="00DA1F4D"/>
    <w:rsid w:val="00DD172A"/>
    <w:rsid w:val="00E25A26"/>
    <w:rsid w:val="00E4381A"/>
    <w:rsid w:val="00E55D74"/>
    <w:rsid w:val="00E95088"/>
    <w:rsid w:val="00EE4C8D"/>
    <w:rsid w:val="00EE4F0D"/>
    <w:rsid w:val="00EF615A"/>
    <w:rsid w:val="00F60274"/>
    <w:rsid w:val="00F77FB9"/>
    <w:rsid w:val="00F94526"/>
    <w:rsid w:val="00FB068F"/>
    <w:rsid w:val="7AB8A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295250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3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4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4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5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24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ryanch02@hot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s-ES%7b9944E246-E2E1-405B-9099-052BBFF15986%7d\%7b1301C9E0-10EF-4FCA-B665-A92547B5D85F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B60D615B9745D6A6DC7A3DC9068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8FA04-A862-444F-B7D6-0D8FFB3B634F}"/>
      </w:docPartPr>
      <w:docPartBody>
        <w:p w:rsidR="00F42E3A" w:rsidRDefault="00C43FC8">
          <w:pPr>
            <w:pStyle w:val="DDB60D615B9745D6A6DC7A3DC906805F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8BFEF69C55E24D358F2D69CA3C2CD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8F9C6-57D3-4FC8-85CB-44D330580365}"/>
      </w:docPartPr>
      <w:docPartBody>
        <w:p w:rsidR="00F42E3A" w:rsidRDefault="00C43FC8">
          <w:pPr>
            <w:pStyle w:val="8BFEF69C55E24D358F2D69CA3C2CDD5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6AC7AD01C5FB47AE9CBDE557F9A23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2E4E4-08FD-4044-A784-45DC9B54D1D5}"/>
      </w:docPartPr>
      <w:docPartBody>
        <w:p w:rsidR="00F42E3A" w:rsidRDefault="00C43FC8">
          <w:pPr>
            <w:pStyle w:val="6AC7AD01C5FB47AE9CBDE557F9A23141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0F3B478E0C0947CB856BC010A442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7CB09-0680-4540-92D7-04BCCB94B345}"/>
      </w:docPartPr>
      <w:docPartBody>
        <w:p w:rsidR="00F42E3A" w:rsidRDefault="00C43FC8">
          <w:pPr>
            <w:pStyle w:val="0F3B478E0C0947CB856BC010A4423C00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47"/>
    <w:rsid w:val="0037386F"/>
    <w:rsid w:val="00631A34"/>
    <w:rsid w:val="00632313"/>
    <w:rsid w:val="008B3247"/>
    <w:rsid w:val="00C43FC8"/>
    <w:rsid w:val="00F4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B60D615B9745D6A6DC7A3DC906805F">
    <w:name w:val="DDB60D615B9745D6A6DC7A3DC906805F"/>
  </w:style>
  <w:style w:type="paragraph" w:customStyle="1" w:styleId="8BFEF69C55E24D358F2D69CA3C2CDD58">
    <w:name w:val="8BFEF69C55E24D358F2D69CA3C2CDD58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6AC7AD01C5FB47AE9CBDE557F9A23141">
    <w:name w:val="6AC7AD01C5FB47AE9CBDE557F9A23141"/>
  </w:style>
  <w:style w:type="paragraph" w:customStyle="1" w:styleId="0F3B478E0C0947CB856BC010A4423C00">
    <w:name w:val="0F3B478E0C0947CB856BC010A4423C00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B575A-09B7-4997-9226-629B16B257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{1301C9E0-10EF-4FCA-B665-A92547B5D85F}tf00546271_win32.dotx</Template>
  <TotalTime>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2024-03-14T11:23:00Z</dcterms:created>
  <dcterms:modified xsi:type="dcterms:W3CDTF">2024-03-14T11:48:00Z</dcterms:modified>
</cp:coreProperties>
</file>